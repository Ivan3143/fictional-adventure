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1F5E" w14:textId="77777777" w:rsidR="00B8316A" w:rsidRPr="00920543" w:rsidRDefault="00B8316A" w:rsidP="00B8316A">
      <w:pPr>
        <w:widowControl w:val="0"/>
        <w:autoSpaceDE w:val="0"/>
        <w:autoSpaceDN w:val="0"/>
        <w:adjustRightInd w:val="0"/>
        <w:ind w:left="-993"/>
        <w:jc w:val="center"/>
        <w:rPr>
          <w:bCs/>
        </w:rPr>
      </w:pPr>
      <w:r w:rsidRPr="00920543">
        <w:rPr>
          <w:bCs/>
        </w:rPr>
        <w:t>МИНИСТЕРСТВО НАУКИ И ВЫСШЕГО ОБРАЗОВАНИЯ РОССИЙСКОЙ ФЕДЕРАЦИИ</w:t>
      </w:r>
    </w:p>
    <w:p w14:paraId="3F3D08BA" w14:textId="77777777" w:rsidR="00B8316A" w:rsidRPr="00920543" w:rsidRDefault="00B8316A" w:rsidP="00B8316A">
      <w:pPr>
        <w:widowControl w:val="0"/>
        <w:autoSpaceDE w:val="0"/>
        <w:autoSpaceDN w:val="0"/>
        <w:adjustRightInd w:val="0"/>
        <w:ind w:left="-993"/>
        <w:jc w:val="center"/>
      </w:pPr>
      <w:r w:rsidRPr="00920543">
        <w:t>федеральное государственное автономное образовательное учреждение высшего образования</w:t>
      </w:r>
    </w:p>
    <w:p w14:paraId="2384AE86" w14:textId="77777777" w:rsidR="00B8316A" w:rsidRPr="00920543" w:rsidRDefault="00B8316A" w:rsidP="00B8316A">
      <w:pPr>
        <w:widowControl w:val="0"/>
        <w:autoSpaceDE w:val="0"/>
        <w:autoSpaceDN w:val="0"/>
        <w:adjustRightInd w:val="0"/>
        <w:ind w:left="-993"/>
        <w:jc w:val="center"/>
        <w:rPr>
          <w:bCs/>
        </w:rPr>
      </w:pPr>
      <w:r w:rsidRPr="00920543">
        <w:rPr>
          <w:bCs/>
        </w:rPr>
        <w:t xml:space="preserve">«САНКТ-ПЕТЕРБУРГСКИЙ ГОСУДАРСТВЕННЫЙ УНИВЕРСИТЕТ </w:t>
      </w:r>
      <w:r w:rsidRPr="00920543">
        <w:rPr>
          <w:bCs/>
        </w:rPr>
        <w:br/>
        <w:t>АЭРОКОСМИЧЕСКОГО ПРИБОРОСТРОЕНИЯ»</w:t>
      </w:r>
    </w:p>
    <w:p w14:paraId="6B4A4F5B" w14:textId="7BDDEB84" w:rsidR="002A3439" w:rsidRDefault="002A3439" w:rsidP="002A3439">
      <w:pPr>
        <w:widowControl w:val="0"/>
        <w:autoSpaceDE w:val="0"/>
        <w:autoSpaceDN w:val="0"/>
        <w:adjustRightInd w:val="0"/>
        <w:jc w:val="center"/>
      </w:pPr>
    </w:p>
    <w:p w14:paraId="1CD34135" w14:textId="77777777" w:rsidR="002A3439" w:rsidRDefault="002A3439" w:rsidP="002A3439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A752DF">
        <w:fldChar w:fldCharType="begin"/>
      </w:r>
      <w:r w:rsidR="00A752DF">
        <w:instrText xml:space="preserve"> FILLIN  "Введите номер кафедры:" \d 34 \o  \* MERGEFORMAT </w:instrText>
      </w:r>
      <w:r w:rsidR="00A752DF">
        <w:fldChar w:fldCharType="separate"/>
      </w:r>
      <w:r w:rsidR="00377799">
        <w:t>34</w:t>
      </w:r>
      <w:r w:rsidR="00A752DF">
        <w:fldChar w:fldCharType="end"/>
      </w:r>
    </w:p>
    <w:p w14:paraId="6F795E80" w14:textId="77777777" w:rsidR="002A3439" w:rsidRPr="002A3439" w:rsidRDefault="002A3439" w:rsidP="002A343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2A3439">
        <w:t xml:space="preserve"> _____________________</w:t>
      </w:r>
    </w:p>
    <w:p w14:paraId="1E2B42F2" w14:textId="77777777" w:rsidR="002A3439" w:rsidRDefault="002A3439" w:rsidP="002A343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7"/>
        <w:gridCol w:w="3012"/>
      </w:tblGrid>
      <w:tr w:rsidR="002A3439" w14:paraId="6993CF6F" w14:textId="77777777" w:rsidTr="00143A7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CB40DDC" w14:textId="77777777" w:rsidR="002A3439" w:rsidRPr="00A600D8" w:rsidRDefault="00B06967" w:rsidP="00143A7F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"Укажите должность, уч. степень, звание преподавателя" \d "старший преподаватель" \o  \* MERGEFORMAT </w:instrText>
            </w:r>
            <w:r>
              <w:rPr>
                <w:lang w:val="en-US"/>
              </w:rPr>
              <w:fldChar w:fldCharType="separate"/>
            </w:r>
            <w:r w:rsidR="00377799">
              <w:rPr>
                <w:lang w:val="en-US"/>
              </w:rPr>
              <w:t>старший преподаватель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4A9DC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67516FE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FDF58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7282157" w14:textId="77777777" w:rsidR="002A3439" w:rsidRDefault="00E36F62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fldSimple w:instr=" FILLIN  &quot;Укажите инициалы, фамилию преподавателя&quot; \d &quot;П. Ю. Богданов&quot; \o  \* MERGEFORMAT ">
              <w:r w:rsidR="00377799">
                <w:t>Жиданов К. А.</w:t>
              </w:r>
            </w:fldSimple>
          </w:p>
        </w:tc>
      </w:tr>
      <w:tr w:rsidR="002A3439" w14:paraId="71743050" w14:textId="77777777" w:rsidTr="00143A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9C471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20B33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48FCC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7101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522C9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16E6F38" w14:textId="77777777" w:rsidR="002A3439" w:rsidRDefault="002A3439" w:rsidP="002A3439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2A3439" w14:paraId="1AD3D861" w14:textId="77777777" w:rsidTr="00143A7F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AD63A0" w14:textId="759FD0B3" w:rsidR="002A3439" w:rsidRDefault="002A3439" w:rsidP="00143A7F">
            <w:pPr>
              <w:pStyle w:val="a3"/>
              <w:spacing w:before="960"/>
            </w:pPr>
            <w:r>
              <w:t>ОТЧЕТ О ЛАБОРАТОРНОЙ РАБОТЕ</w:t>
            </w:r>
            <w:r w:rsidR="00377799">
              <w:t xml:space="preserve"> №1</w:t>
            </w:r>
          </w:p>
        </w:tc>
      </w:tr>
      <w:tr w:rsidR="002A3439" w14:paraId="1F7C4E3D" w14:textId="77777777" w:rsidTr="00143A7F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C20C041" w14:textId="77777777" w:rsidR="002A3439" w:rsidRPr="0077767C" w:rsidRDefault="00D16850" w:rsidP="0077767C">
            <w:pPr>
              <w:spacing w:before="120" w:line="360" w:lineRule="auto"/>
              <w:ind w:left="1418" w:right="851"/>
              <w:rPr>
                <w:b/>
                <w:sz w:val="28"/>
                <w:szCs w:val="28"/>
              </w:rPr>
            </w:pPr>
            <w:r w:rsidRPr="0077767C">
              <w:rPr>
                <w:b/>
                <w:sz w:val="28"/>
                <w:szCs w:val="28"/>
              </w:rPr>
              <w:fldChar w:fldCharType="begin"/>
            </w:r>
            <w:r w:rsidRPr="0077767C">
              <w:rPr>
                <w:sz w:val="28"/>
                <w:szCs w:val="28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Pr="0077767C">
              <w:rPr>
                <w:b/>
                <w:sz w:val="28"/>
                <w:szCs w:val="28"/>
              </w:rPr>
              <w:fldChar w:fldCharType="end"/>
            </w:r>
          </w:p>
        </w:tc>
      </w:tr>
      <w:tr w:rsidR="002A3439" w14:paraId="62BCFA66" w14:textId="77777777" w:rsidTr="00143A7F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ED23EB7" w14:textId="77777777" w:rsidR="002A3439" w:rsidRPr="0066118B" w:rsidRDefault="002A3439" w:rsidP="0066118B">
            <w:pPr>
              <w:jc w:val="center"/>
              <w:rPr>
                <w:b/>
                <w:sz w:val="28"/>
                <w:szCs w:val="28"/>
              </w:rPr>
            </w:pPr>
            <w:bookmarkStart w:id="0" w:name="_Toc86856982"/>
            <w:bookmarkStart w:id="1" w:name="_Toc86857066"/>
            <w:bookmarkStart w:id="2" w:name="_Toc86938063"/>
            <w:bookmarkStart w:id="3" w:name="_Toc86938307"/>
            <w:bookmarkStart w:id="4" w:name="_Toc86938433"/>
            <w:r w:rsidRPr="0066118B">
              <w:rPr>
                <w:sz w:val="28"/>
                <w:szCs w:val="28"/>
              </w:rPr>
              <w:t xml:space="preserve">Вариант </w:t>
            </w:r>
            <w:r w:rsidR="00DA23E8" w:rsidRPr="0066118B">
              <w:rPr>
                <w:b/>
                <w:sz w:val="28"/>
                <w:szCs w:val="28"/>
              </w:rPr>
              <w:fldChar w:fldCharType="begin"/>
            </w:r>
            <w:r w:rsidR="00DA23E8" w:rsidRPr="0066118B">
              <w:rPr>
                <w:sz w:val="28"/>
                <w:szCs w:val="28"/>
              </w:rPr>
              <w:instrText xml:space="preserve"> FILLIN  "Введите вариант" \d 12 \o  \* MERGEFORMAT </w:instrText>
            </w:r>
            <w:r w:rsidR="00DA23E8" w:rsidRPr="0066118B">
              <w:rPr>
                <w:b/>
                <w:sz w:val="28"/>
                <w:szCs w:val="28"/>
              </w:rPr>
              <w:fldChar w:fldCharType="separate"/>
            </w:r>
            <w:r w:rsidR="00377799">
              <w:rPr>
                <w:sz w:val="28"/>
                <w:szCs w:val="28"/>
              </w:rPr>
              <w:t>5</w:t>
            </w:r>
            <w:bookmarkEnd w:id="0"/>
            <w:bookmarkEnd w:id="1"/>
            <w:bookmarkEnd w:id="2"/>
            <w:bookmarkEnd w:id="3"/>
            <w:bookmarkEnd w:id="4"/>
            <w:r w:rsidR="00DA23E8" w:rsidRPr="0066118B">
              <w:rPr>
                <w:b/>
                <w:sz w:val="28"/>
                <w:szCs w:val="28"/>
              </w:rPr>
              <w:fldChar w:fldCharType="end"/>
            </w:r>
          </w:p>
        </w:tc>
      </w:tr>
      <w:tr w:rsidR="002A3439" w14:paraId="3545A5C2" w14:textId="77777777" w:rsidTr="00143A7F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6DF0814" w14:textId="20D6C27E" w:rsidR="002A3439" w:rsidRPr="0077767C" w:rsidRDefault="00377799" w:rsidP="0066118B">
            <w:pPr>
              <w:jc w:val="center"/>
              <w:rPr>
                <w:sz w:val="28"/>
                <w:szCs w:val="28"/>
              </w:rPr>
            </w:pPr>
            <w:bookmarkStart w:id="5" w:name="_Toc86856983"/>
            <w:bookmarkStart w:id="6" w:name="_Toc86857067"/>
            <w:bookmarkStart w:id="7" w:name="_Toc86938064"/>
            <w:bookmarkStart w:id="8" w:name="_Toc86938308"/>
            <w:r w:rsidRPr="00377799">
              <w:rPr>
                <w:sz w:val="28"/>
                <w:szCs w:val="28"/>
              </w:rPr>
              <w:t>по курсу</w:t>
            </w:r>
            <w:r w:rsidRPr="0077767C">
              <w:rPr>
                <w:sz w:val="28"/>
                <w:szCs w:val="28"/>
              </w:rPr>
              <w:t xml:space="preserve">: </w:t>
            </w:r>
            <w:r w:rsidR="00DA23E8" w:rsidRPr="0077767C">
              <w:rPr>
                <w:sz w:val="28"/>
                <w:szCs w:val="28"/>
              </w:rPr>
              <w:fldChar w:fldCharType="begin"/>
            </w:r>
            <w:r w:rsidR="00DA23E8" w:rsidRPr="0077767C">
              <w:rPr>
                <w:sz w:val="28"/>
                <w:szCs w:val="28"/>
              </w:rPr>
              <w:instrText xml:space="preserve"> FILLIN  "Укажите дисциплину" \d "ИНФОРМАТИКА И ИНФОРМАЦИОННЫЕ ТЕХНОЛОГИИ В ПРАВООХРАНИТЕЛЬНОЙ ДЕЯТЕЛЬНОСТИ"  \* MERGEFORMAT </w:instrText>
            </w:r>
            <w:r w:rsidR="00DA23E8" w:rsidRPr="0077767C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ЯЗЫКИ ПРОГРАММИРОВАНИЯ</w:t>
            </w:r>
            <w:bookmarkEnd w:id="5"/>
            <w:bookmarkEnd w:id="6"/>
            <w:bookmarkEnd w:id="7"/>
            <w:bookmarkEnd w:id="8"/>
            <w:r w:rsidR="00DA23E8" w:rsidRPr="0077767C">
              <w:rPr>
                <w:sz w:val="28"/>
                <w:szCs w:val="28"/>
              </w:rPr>
              <w:fldChar w:fldCharType="end"/>
            </w:r>
          </w:p>
        </w:tc>
      </w:tr>
      <w:tr w:rsidR="002A3439" w14:paraId="08EA1FFC" w14:textId="77777777" w:rsidTr="00143A7F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F4C9AF" w14:textId="77777777" w:rsidR="002A3439" w:rsidRDefault="002A3439" w:rsidP="00143A7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18D9BF1F" w14:textId="5088DE27" w:rsidR="002A3439" w:rsidRPr="00F57E13" w:rsidRDefault="002A3439" w:rsidP="002A343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2A3439" w14:paraId="03FF100B" w14:textId="77777777" w:rsidTr="00143A7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5C10E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C2A26" w14:textId="77777777" w:rsidR="002A3439" w:rsidRPr="00F57E13" w:rsidRDefault="00DA23E8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"Укажите номер группы" \d 3143 \o  \* MERGEFORMAT </w:instrText>
            </w:r>
            <w:r>
              <w:rPr>
                <w:lang w:val="en-US"/>
              </w:rPr>
              <w:fldChar w:fldCharType="separate"/>
            </w:r>
            <w:r w:rsidR="00377799">
              <w:rPr>
                <w:lang w:val="en-US"/>
              </w:rPr>
              <w:t>3143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9DB94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69AC9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DC416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286D8A" w14:textId="77777777" w:rsidR="002A3439" w:rsidRDefault="00A752DF" w:rsidP="00B8316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fldChar w:fldCharType="begin"/>
            </w:r>
            <w:r>
              <w:instrText xml:space="preserve"> FILLIN  "Укажите инициалы, фамилию обучающегося" \d "И. А. Казаков" \o  \* MERGEFORMAT </w:instrText>
            </w:r>
            <w:r>
              <w:fldChar w:fldCharType="separate"/>
            </w:r>
            <w:r w:rsidR="00377799">
              <w:t xml:space="preserve">Казаков И. А. </w:t>
            </w:r>
            <w:r>
              <w:fldChar w:fldCharType="end"/>
            </w:r>
          </w:p>
        </w:tc>
      </w:tr>
      <w:tr w:rsidR="002A3439" w14:paraId="0CA137C9" w14:textId="77777777" w:rsidTr="00143A7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71F5B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ACA16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79AB7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87278A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4906F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5A7C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FE5D4FE" w14:textId="77777777" w:rsidR="002A3439" w:rsidRDefault="002A3439" w:rsidP="002A343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F28C5E0" w14:textId="47592A9C" w:rsidR="0008092E" w:rsidRPr="00377799" w:rsidRDefault="002A3439" w:rsidP="00377799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377799">
        <w:rPr>
          <w:lang w:val="en-US"/>
        </w:rPr>
        <w:t xml:space="preserve">, </w:t>
      </w:r>
      <w:r w:rsidR="00A752DF">
        <w:fldChar w:fldCharType="begin"/>
      </w:r>
      <w:r w:rsidR="00A752DF">
        <w:instrText xml:space="preserve"> FILLIN  "Укажите год выполнения лабораторной работы" \d 2021 \o  \* MERGEFORMAT </w:instrText>
      </w:r>
      <w:r w:rsidR="00A752DF">
        <w:fldChar w:fldCharType="separate"/>
      </w:r>
      <w:r w:rsidR="00377799">
        <w:t>2022</w:t>
      </w:r>
      <w:r w:rsidR="00A752DF">
        <w:fldChar w:fldCharType="end"/>
      </w:r>
      <w:r w:rsidR="00377799">
        <w:t xml:space="preserve"> г</w:t>
      </w:r>
      <w:r w:rsidR="00377799">
        <w:rPr>
          <w:lang w:val="en-US"/>
        </w:rPr>
        <w:t>.</w:t>
      </w:r>
    </w:p>
    <w:p w14:paraId="6A3C05A7" w14:textId="77777777" w:rsidR="0066118B" w:rsidRDefault="0008092E" w:rsidP="0039711B">
      <w:pPr>
        <w:spacing w:after="160" w:line="259" w:lineRule="auto"/>
        <w:rPr>
          <w:noProof/>
        </w:rPr>
      </w:pPr>
      <w:r>
        <w:br w:type="page"/>
      </w:r>
      <w:r w:rsidR="0039711B"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34192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B1CB5C" w14:textId="13B3C2E3" w:rsidR="0066118B" w:rsidRPr="00CD39BE" w:rsidRDefault="0066118B" w:rsidP="00CD39BE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CD39B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2E687932" w14:textId="326FC27A" w:rsidR="00A752DF" w:rsidRDefault="0066118B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02144" w:history="1">
            <w:r w:rsidR="00A752DF" w:rsidRPr="00D76FD9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Цель работы</w:t>
            </w:r>
            <w:r w:rsidR="00A752DF">
              <w:rPr>
                <w:noProof/>
                <w:webHidden/>
              </w:rPr>
              <w:tab/>
            </w:r>
            <w:r w:rsidR="00A752DF">
              <w:rPr>
                <w:noProof/>
                <w:webHidden/>
              </w:rPr>
              <w:fldChar w:fldCharType="begin"/>
            </w:r>
            <w:r w:rsidR="00A752DF">
              <w:rPr>
                <w:noProof/>
                <w:webHidden/>
              </w:rPr>
              <w:instrText xml:space="preserve"> PAGEREF _Toc96902144 \h </w:instrText>
            </w:r>
            <w:r w:rsidR="00A752DF">
              <w:rPr>
                <w:noProof/>
                <w:webHidden/>
              </w:rPr>
            </w:r>
            <w:r w:rsidR="00A752DF">
              <w:rPr>
                <w:noProof/>
                <w:webHidden/>
              </w:rPr>
              <w:fldChar w:fldCharType="separate"/>
            </w:r>
            <w:r w:rsidR="00A752DF">
              <w:rPr>
                <w:noProof/>
                <w:webHidden/>
              </w:rPr>
              <w:t>2</w:t>
            </w:r>
            <w:r w:rsidR="00A752DF">
              <w:rPr>
                <w:noProof/>
                <w:webHidden/>
              </w:rPr>
              <w:fldChar w:fldCharType="end"/>
            </w:r>
          </w:hyperlink>
        </w:p>
        <w:p w14:paraId="78FE4E33" w14:textId="7048800B" w:rsidR="00A752DF" w:rsidRDefault="00A752DF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6902145" w:history="1">
            <w:r w:rsidRPr="00D76FD9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AEEF7" w14:textId="4F5BE51E" w:rsidR="00A752DF" w:rsidRDefault="00A752DF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6902146" w:history="1">
            <w:r w:rsidRPr="00D76FD9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Итог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ED14" w14:textId="717E5E0F" w:rsidR="0066118B" w:rsidRDefault="0066118B">
          <w:r>
            <w:rPr>
              <w:b/>
              <w:bCs/>
            </w:rPr>
            <w:fldChar w:fldCharType="end"/>
          </w:r>
        </w:p>
      </w:sdtContent>
    </w:sdt>
    <w:p w14:paraId="6FE7F33A" w14:textId="77777777" w:rsidR="0066118B" w:rsidRDefault="0066118B" w:rsidP="0039711B">
      <w:pPr>
        <w:spacing w:after="160" w:line="259" w:lineRule="auto"/>
        <w:rPr>
          <w:noProof/>
        </w:rPr>
      </w:pPr>
    </w:p>
    <w:p w14:paraId="306AE58B" w14:textId="77777777" w:rsidR="0008092E" w:rsidRDefault="00A752DF" w:rsidP="0039711B">
      <w:pPr>
        <w:spacing w:after="160" w:line="259" w:lineRule="auto"/>
        <w:rPr>
          <w:noProof/>
        </w:rPr>
      </w:pPr>
      <w:r>
        <w:fldChar w:fldCharType="begin"/>
      </w:r>
      <w:r>
        <w:instrText xml:space="preserve"> TOC \o "1-1" \h \z \u \t "Заголовок 2;1;Заголовок 3;1" </w:instrText>
      </w:r>
      <w:r>
        <w:fldChar w:fldCharType="separate"/>
      </w:r>
      <w:r>
        <w:fldChar w:fldCharType="end"/>
      </w:r>
    </w:p>
    <w:p w14:paraId="0FF4C783" w14:textId="77777777" w:rsidR="0008092E" w:rsidRDefault="0008092E" w:rsidP="0008092E">
      <w:pPr>
        <w:widowControl w:val="0"/>
        <w:autoSpaceDE w:val="0"/>
        <w:autoSpaceDN w:val="0"/>
        <w:adjustRightInd w:val="0"/>
        <w:spacing w:before="1800"/>
        <w:jc w:val="center"/>
      </w:pPr>
    </w:p>
    <w:p w14:paraId="3C96A10A" w14:textId="77777777" w:rsidR="0008092E" w:rsidRDefault="0008092E" w:rsidP="0008092E">
      <w:pPr>
        <w:widowControl w:val="0"/>
        <w:autoSpaceDE w:val="0"/>
        <w:autoSpaceDN w:val="0"/>
        <w:adjustRightInd w:val="0"/>
        <w:spacing w:before="1800"/>
        <w:jc w:val="center"/>
      </w:pPr>
    </w:p>
    <w:p w14:paraId="79ACDC2A" w14:textId="77777777" w:rsidR="0008092E" w:rsidRDefault="0008092E" w:rsidP="0008092E">
      <w:pPr>
        <w:widowControl w:val="0"/>
        <w:autoSpaceDE w:val="0"/>
        <w:autoSpaceDN w:val="0"/>
        <w:adjustRightInd w:val="0"/>
        <w:spacing w:before="1800"/>
        <w:jc w:val="center"/>
      </w:pPr>
    </w:p>
    <w:p w14:paraId="778727CC" w14:textId="77777777" w:rsidR="0008092E" w:rsidRDefault="0008092E" w:rsidP="0008092E">
      <w:pPr>
        <w:widowControl w:val="0"/>
        <w:autoSpaceDE w:val="0"/>
        <w:autoSpaceDN w:val="0"/>
        <w:adjustRightInd w:val="0"/>
        <w:spacing w:before="1800"/>
        <w:jc w:val="center"/>
      </w:pPr>
    </w:p>
    <w:p w14:paraId="170EB6B9" w14:textId="77777777" w:rsidR="0066118B" w:rsidRDefault="0066118B" w:rsidP="00EF0FD1">
      <w:pPr>
        <w:tabs>
          <w:tab w:val="left" w:pos="3132"/>
        </w:tabs>
      </w:pPr>
    </w:p>
    <w:p w14:paraId="2A848331" w14:textId="77777777" w:rsidR="0066118B" w:rsidRDefault="0066118B" w:rsidP="00EF0FD1">
      <w:pPr>
        <w:tabs>
          <w:tab w:val="left" w:pos="3132"/>
        </w:tabs>
      </w:pPr>
    </w:p>
    <w:p w14:paraId="38A9BA2E" w14:textId="77777777" w:rsidR="0066118B" w:rsidRDefault="0066118B" w:rsidP="00EF0FD1">
      <w:pPr>
        <w:tabs>
          <w:tab w:val="left" w:pos="3132"/>
        </w:tabs>
      </w:pPr>
    </w:p>
    <w:p w14:paraId="62584635" w14:textId="77777777" w:rsidR="0066118B" w:rsidRDefault="0066118B" w:rsidP="00EF0FD1">
      <w:pPr>
        <w:tabs>
          <w:tab w:val="left" w:pos="3132"/>
        </w:tabs>
      </w:pPr>
    </w:p>
    <w:p w14:paraId="6F8A54BD" w14:textId="77777777" w:rsidR="0066118B" w:rsidRDefault="0066118B" w:rsidP="00EF0FD1">
      <w:pPr>
        <w:tabs>
          <w:tab w:val="left" w:pos="3132"/>
        </w:tabs>
      </w:pPr>
    </w:p>
    <w:p w14:paraId="28E1CFAC" w14:textId="77777777" w:rsidR="0066118B" w:rsidRDefault="0066118B" w:rsidP="00EF0FD1">
      <w:pPr>
        <w:tabs>
          <w:tab w:val="left" w:pos="3132"/>
        </w:tabs>
      </w:pPr>
    </w:p>
    <w:p w14:paraId="79E8BA72" w14:textId="77777777" w:rsidR="0066118B" w:rsidRDefault="0066118B" w:rsidP="00EF0FD1">
      <w:pPr>
        <w:tabs>
          <w:tab w:val="left" w:pos="3132"/>
        </w:tabs>
      </w:pPr>
    </w:p>
    <w:p w14:paraId="704593C2" w14:textId="77777777" w:rsidR="0066118B" w:rsidRDefault="0066118B" w:rsidP="00EF0FD1">
      <w:pPr>
        <w:tabs>
          <w:tab w:val="left" w:pos="3132"/>
        </w:tabs>
      </w:pPr>
    </w:p>
    <w:p w14:paraId="38426C7E" w14:textId="77777777" w:rsidR="0066118B" w:rsidRDefault="0066118B" w:rsidP="00EF0FD1">
      <w:pPr>
        <w:tabs>
          <w:tab w:val="left" w:pos="3132"/>
        </w:tabs>
      </w:pPr>
    </w:p>
    <w:p w14:paraId="6748F0B8" w14:textId="77777777" w:rsidR="0066118B" w:rsidRDefault="0066118B" w:rsidP="00EF0FD1">
      <w:pPr>
        <w:tabs>
          <w:tab w:val="left" w:pos="3132"/>
        </w:tabs>
      </w:pPr>
    </w:p>
    <w:p w14:paraId="74479F9A" w14:textId="77777777" w:rsidR="0066118B" w:rsidRDefault="0066118B" w:rsidP="00EF0FD1">
      <w:pPr>
        <w:tabs>
          <w:tab w:val="left" w:pos="3132"/>
        </w:tabs>
      </w:pPr>
    </w:p>
    <w:p w14:paraId="7AC2D233" w14:textId="72482A72" w:rsidR="00EF0FD1" w:rsidRPr="00CD39BE" w:rsidRDefault="00EF0FD1" w:rsidP="00E36F6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br w:type="page"/>
      </w:r>
      <w:bookmarkStart w:id="9" w:name="_Toc96902144"/>
      <w:r w:rsidR="0066118B" w:rsidRPr="006611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Цель работы</w:t>
      </w:r>
      <w:bookmarkEnd w:id="9"/>
    </w:p>
    <w:p w14:paraId="065405FE" w14:textId="7B47D376" w:rsidR="00377799" w:rsidRDefault="00377799" w:rsidP="00B8316A">
      <w:pPr>
        <w:ind w:firstLine="709"/>
        <w:jc w:val="both"/>
      </w:pPr>
      <w:r>
        <w:t>Изучить методы разработки консольных приложений</w:t>
      </w:r>
      <w:r w:rsidRPr="00377799">
        <w:t>,</w:t>
      </w:r>
      <w:r>
        <w:t xml:space="preserve"> способы их запуска и обработки кодов возврата</w:t>
      </w:r>
      <w:r w:rsidRPr="00377799">
        <w:t>.</w:t>
      </w:r>
    </w:p>
    <w:p w14:paraId="0C093AEA" w14:textId="0EFE2F51" w:rsidR="0066118B" w:rsidRPr="003B13C0" w:rsidRDefault="003B13C0" w:rsidP="003B13C0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br w:type="page"/>
      </w:r>
      <w:bookmarkStart w:id="10" w:name="_Toc96902145"/>
      <w:r w:rsidR="00B8316A" w:rsidRPr="003B1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Ход работы</w:t>
      </w:r>
      <w:bookmarkEnd w:id="10"/>
    </w:p>
    <w:p w14:paraId="5D479D08" w14:textId="77777777" w:rsidR="00B8316A" w:rsidRPr="00B8316A" w:rsidRDefault="00B8316A" w:rsidP="00B8316A"/>
    <w:p w14:paraId="27463C8F" w14:textId="77777777" w:rsidR="00FE0DA8" w:rsidRDefault="00CD39BE" w:rsidP="00FE0DA8">
      <w:pPr>
        <w:tabs>
          <w:tab w:val="left" w:pos="6300"/>
        </w:tabs>
        <w:ind w:firstLine="709"/>
      </w:pPr>
      <w:r w:rsidRPr="00CD39BE">
        <w:t xml:space="preserve">1. </w:t>
      </w:r>
      <w:r>
        <w:t>Значение е с заданной точностью (ряд Тейлора):</w:t>
      </w:r>
    </w:p>
    <w:p w14:paraId="3B56DC30" w14:textId="7A945322" w:rsidR="00CD39BE" w:rsidRPr="00FE0DA8" w:rsidRDefault="00CD39BE" w:rsidP="00FE0DA8">
      <w:pPr>
        <w:tabs>
          <w:tab w:val="left" w:pos="6300"/>
        </w:tabs>
        <w:ind w:firstLine="709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+…,</m:t>
          </m:r>
          <m:r>
            <m:rPr>
              <m:sty m:val="p"/>
            </m:rPr>
            <w:rPr>
              <w:rFonts w:ascii="Cambria Math" w:hAnsi="Cambria Math"/>
            </w:rPr>
            <m:t xml:space="preserve"> где </m:t>
          </m:r>
          <m:r>
            <w:rPr>
              <w:rFonts w:ascii="Cambria Math" w:hAnsi="Cambria Math"/>
            </w:rPr>
            <m:t>x в нашем случае равен 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7E49E59" w14:textId="0EDAFE7F" w:rsidR="009255E9" w:rsidRDefault="00FE0DA8" w:rsidP="00FE0DA8">
      <w:r>
        <w:t>Для того</w:t>
      </w:r>
      <w:r w:rsidRPr="00FE0DA8">
        <w:t>,</w:t>
      </w:r>
      <w:r>
        <w:t xml:space="preserve"> чтобы вычислить е с заданной точностью</w:t>
      </w:r>
      <w:r w:rsidRPr="00FE0DA8">
        <w:t>,</w:t>
      </w:r>
      <w:r>
        <w:t xml:space="preserve"> нужно </w:t>
      </w:r>
      <w:r w:rsidR="00E504A5">
        <w:t>создать</w:t>
      </w:r>
      <w:r>
        <w:t xml:space="preserve"> 2 функции:</w:t>
      </w:r>
    </w:p>
    <w:p w14:paraId="37A72EE2" w14:textId="59769F09" w:rsidR="00FE0DA8" w:rsidRDefault="00FE0DA8" w:rsidP="00FE0DA8">
      <w:pPr>
        <w:pStyle w:val="ab"/>
        <w:numPr>
          <w:ilvl w:val="0"/>
          <w:numId w:val="1"/>
        </w:numPr>
      </w:pPr>
      <w:r>
        <w:t>Функция факториала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factorial_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function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t>);</w:t>
      </w:r>
    </w:p>
    <w:p w14:paraId="7EDC9D9B" w14:textId="36BFFF2D" w:rsidR="00FE0DA8" w:rsidRPr="00FE0DA8" w:rsidRDefault="00FE0DA8" w:rsidP="00FE0DA8">
      <w:pPr>
        <w:pStyle w:val="ab"/>
        <w:numPr>
          <w:ilvl w:val="0"/>
          <w:numId w:val="1"/>
        </w:numPr>
      </w:pPr>
      <w:r>
        <w:t xml:space="preserve">Функция вычисления экспоненты </w:t>
      </w:r>
      <w:r>
        <w:rPr>
          <w:lang w:val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exponent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FE0DA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</w:p>
    <w:p w14:paraId="7EAD3231" w14:textId="016B7F60" w:rsidR="00FE0DA8" w:rsidRPr="00FE0DA8" w:rsidRDefault="00FE0DA8" w:rsidP="00FE0DA8">
      <w:pPr>
        <w:spacing w:line="360" w:lineRule="auto"/>
        <w:jc w:val="center"/>
        <w:rPr>
          <w:b/>
          <w:bCs/>
        </w:rPr>
      </w:pPr>
      <w:r w:rsidRPr="00FE0DA8">
        <w:rPr>
          <w:b/>
          <w:bCs/>
        </w:rPr>
        <w:t>Функция факториала:</w:t>
      </w:r>
    </w:p>
    <w:p w14:paraId="3FAEBBEF" w14:textId="429D39EB" w:rsidR="00FE0DA8" w:rsidRDefault="00E504A5" w:rsidP="00FE0DA8">
      <w:pPr>
        <w:jc w:val="center"/>
      </w:pPr>
      <w:r w:rsidRPr="00E504A5">
        <w:drawing>
          <wp:inline distT="0" distB="0" distL="0" distR="0" wp14:anchorId="6C98A6AE" wp14:editId="1F295C90">
            <wp:extent cx="6121400" cy="1116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CB4F" w14:textId="77777777" w:rsidR="00E504A5" w:rsidRDefault="00E504A5" w:rsidP="00FE0DA8">
      <w:pPr>
        <w:jc w:val="center"/>
      </w:pPr>
    </w:p>
    <w:p w14:paraId="353FD382" w14:textId="06B560CD" w:rsidR="00E504A5" w:rsidRPr="00FE0DA8" w:rsidRDefault="00E504A5" w:rsidP="00E504A5">
      <w:pPr>
        <w:spacing w:line="360" w:lineRule="auto"/>
        <w:jc w:val="center"/>
      </w:pPr>
      <w:r w:rsidRPr="00FE0DA8">
        <w:rPr>
          <w:b/>
          <w:bCs/>
        </w:rPr>
        <w:t xml:space="preserve">Функция </w:t>
      </w:r>
      <w:r>
        <w:rPr>
          <w:b/>
          <w:bCs/>
        </w:rPr>
        <w:t>вычисления экспоненты</w:t>
      </w:r>
      <w:r w:rsidRPr="00FE0DA8">
        <w:rPr>
          <w:b/>
          <w:bCs/>
        </w:rPr>
        <w:t>:</w:t>
      </w:r>
    </w:p>
    <w:p w14:paraId="6FE767E5" w14:textId="64B44356" w:rsidR="00FE0DA8" w:rsidRPr="00FE0DA8" w:rsidRDefault="00347000" w:rsidP="00FE0DA8">
      <w:r w:rsidRPr="00347000">
        <w:drawing>
          <wp:inline distT="0" distB="0" distL="0" distR="0" wp14:anchorId="72882097" wp14:editId="27D6EF3A">
            <wp:extent cx="6121400" cy="1875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73EE" w14:textId="77777777" w:rsidR="009255E9" w:rsidRPr="009255E9" w:rsidRDefault="009255E9" w:rsidP="00FE0DA8"/>
    <w:p w14:paraId="3EBB42C2" w14:textId="6BA26AC2" w:rsidR="009255E9" w:rsidRDefault="00E504A5" w:rsidP="00875FED">
      <w:pPr>
        <w:jc w:val="both"/>
        <w:rPr>
          <w:rFonts w:eastAsiaTheme="minorHAnsi"/>
          <w:color w:val="000000"/>
          <w:lang w:eastAsia="en-US"/>
        </w:rPr>
      </w:pPr>
      <w:r>
        <w:t xml:space="preserve">Примечание: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 &lt;=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</w:t>
      </w:r>
      <w:r w:rsidR="00347000" w:rsidRPr="0034700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В этом условии прибавляется </w:t>
      </w:r>
      <w:r w:rsidR="00347000" w:rsidRPr="00347000">
        <w:rPr>
          <w:rFonts w:eastAsiaTheme="minorHAnsi"/>
          <w:color w:val="000000"/>
          <w:lang w:eastAsia="en-US"/>
        </w:rPr>
        <w:t>3</w:t>
      </w:r>
      <w:r w:rsidRPr="00E504A5">
        <w:rPr>
          <w:rFonts w:eastAsiaTheme="minorHAnsi"/>
          <w:color w:val="000000"/>
          <w:lang w:eastAsia="en-US"/>
        </w:rPr>
        <w:t>,</w:t>
      </w:r>
      <w:r>
        <w:rPr>
          <w:rFonts w:eastAsiaTheme="minorHAnsi"/>
          <w:color w:val="000000"/>
          <w:lang w:eastAsia="en-US"/>
        </w:rPr>
        <w:t xml:space="preserve"> потому что при подсчёте экспоненты с</w:t>
      </w:r>
      <w:r w:rsidR="00347000">
        <w:rPr>
          <w:rFonts w:eastAsiaTheme="minorHAnsi"/>
          <w:color w:val="000000"/>
          <w:lang w:eastAsia="en-US"/>
        </w:rPr>
        <w:t xml:space="preserve"> точностью </w:t>
      </w:r>
      <w:r w:rsidR="00347000" w:rsidRPr="00347000">
        <w:rPr>
          <w:rFonts w:eastAsiaTheme="minorHAnsi"/>
          <w:color w:val="000000"/>
          <w:lang w:eastAsia="en-US"/>
        </w:rPr>
        <w:t>2</w:t>
      </w:r>
      <w:r>
        <w:rPr>
          <w:rFonts w:eastAsiaTheme="minorHAnsi"/>
          <w:color w:val="000000"/>
          <w:lang w:eastAsia="en-US"/>
        </w:rPr>
        <w:t xml:space="preserve"> будет </w:t>
      </w:r>
      <w:r w:rsidR="002B4DAB" w:rsidRPr="002B4DAB">
        <w:rPr>
          <w:rFonts w:eastAsiaTheme="minorHAnsi"/>
          <w:color w:val="000000"/>
          <w:lang w:eastAsia="en-US"/>
        </w:rPr>
        <w:t>2.5</w:t>
      </w:r>
      <w:r w:rsidR="00CD1889" w:rsidRPr="00CD1889">
        <w:rPr>
          <w:rFonts w:eastAsiaTheme="minorHAnsi"/>
          <w:color w:val="000000"/>
          <w:lang w:eastAsia="en-US"/>
        </w:rPr>
        <w:t xml:space="preserve">, </w:t>
      </w:r>
      <w:r w:rsidR="00CD1889">
        <w:rPr>
          <w:rFonts w:eastAsiaTheme="minorHAnsi"/>
          <w:color w:val="000000"/>
          <w:lang w:eastAsia="en-US"/>
        </w:rPr>
        <w:t>что не является началом числа е</w:t>
      </w:r>
      <w:r w:rsidR="00CD1889" w:rsidRPr="00CD1889">
        <w:rPr>
          <w:rFonts w:eastAsiaTheme="minorHAnsi"/>
          <w:color w:val="000000"/>
          <w:lang w:eastAsia="en-US"/>
        </w:rPr>
        <w:t>.</w:t>
      </w:r>
      <w:r w:rsidR="002B4DAB" w:rsidRPr="002B4DAB">
        <w:rPr>
          <w:rFonts w:eastAsiaTheme="minorHAnsi"/>
          <w:color w:val="000000"/>
          <w:lang w:eastAsia="en-US"/>
        </w:rPr>
        <w:t xml:space="preserve"> </w:t>
      </w:r>
      <w:r w:rsidR="00CD1889">
        <w:rPr>
          <w:rFonts w:eastAsiaTheme="minorHAnsi"/>
          <w:color w:val="000000"/>
          <w:lang w:eastAsia="en-US"/>
        </w:rPr>
        <w:t>С прибавлением данная проблема уходит за счёт повышения точности подсчёта</w:t>
      </w:r>
      <w:r w:rsidR="00CD1889" w:rsidRPr="00CD1889">
        <w:rPr>
          <w:rFonts w:eastAsiaTheme="minorHAnsi"/>
          <w:color w:val="000000"/>
          <w:lang w:eastAsia="en-US"/>
        </w:rPr>
        <w:t xml:space="preserve">. </w:t>
      </w:r>
      <w:r w:rsidR="00CD1889">
        <w:rPr>
          <w:rFonts w:eastAsiaTheme="minorHAnsi"/>
          <w:color w:val="000000"/>
          <w:lang w:eastAsia="en-US"/>
        </w:rPr>
        <w:t xml:space="preserve"> </w:t>
      </w:r>
    </w:p>
    <w:p w14:paraId="2957B64C" w14:textId="493DAD0F" w:rsidR="00875FED" w:rsidRDefault="00875FED" w:rsidP="00875FED">
      <w:pPr>
        <w:spacing w:before="240"/>
        <w:ind w:firstLine="709"/>
        <w:jc w:val="both"/>
        <w:rPr>
          <w:rFonts w:eastAsiaTheme="minorHAnsi"/>
          <w:color w:val="000000"/>
          <w:lang w:eastAsia="en-US"/>
        </w:rPr>
      </w:pPr>
      <w:r w:rsidRPr="00875FED">
        <w:rPr>
          <w:rFonts w:eastAsiaTheme="minorHAnsi"/>
          <w:color w:val="000000"/>
          <w:lang w:eastAsia="en-US"/>
        </w:rPr>
        <w:t xml:space="preserve">2. </w:t>
      </w:r>
      <w:r>
        <w:rPr>
          <w:rFonts w:eastAsiaTheme="minorHAnsi"/>
          <w:color w:val="000000"/>
          <w:lang w:eastAsia="en-US"/>
        </w:rPr>
        <w:t xml:space="preserve">Проверим нашу функцию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exponent 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75FED">
        <w:rPr>
          <w:rFonts w:eastAsiaTheme="minorHAnsi"/>
          <w:color w:val="000000"/>
          <w:lang w:eastAsia="en-US"/>
        </w:rPr>
        <w:t>путём подстановки разных значений,</w:t>
      </w:r>
      <w:r>
        <w:rPr>
          <w:rFonts w:eastAsiaTheme="minorHAnsi"/>
          <w:color w:val="000000"/>
          <w:lang w:eastAsia="en-US"/>
        </w:rPr>
        <w:t xml:space="preserve"> начиная с единицы до семи включительно</w:t>
      </w:r>
      <w:r w:rsidR="002B4DAB">
        <w:rPr>
          <w:rFonts w:eastAsiaTheme="minorHAnsi"/>
          <w:color w:val="000000"/>
          <w:lang w:eastAsia="en-US"/>
        </w:rPr>
        <w:t>:</w:t>
      </w:r>
    </w:p>
    <w:p w14:paraId="724E13F5" w14:textId="043ABCF8" w:rsidR="002B4DAB" w:rsidRDefault="002B4DAB" w:rsidP="002B4DAB">
      <w:pPr>
        <w:ind w:firstLine="709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При </w:t>
      </w:r>
      <w:r w:rsidR="00347000">
        <w:rPr>
          <w:rFonts w:eastAsiaTheme="minorHAnsi"/>
          <w:color w:val="000000"/>
          <w:lang w:eastAsia="en-US"/>
        </w:rPr>
        <w:t>точности</w:t>
      </w:r>
      <w:r>
        <w:rPr>
          <w:rFonts w:eastAsiaTheme="minorHAnsi"/>
          <w:color w:val="000000"/>
          <w:lang w:eastAsia="en-US"/>
        </w:rPr>
        <w:t xml:space="preserve"> равной 1</w:t>
      </w:r>
      <w:r w:rsidRPr="002B4DAB"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color w:val="000000"/>
          <w:lang w:eastAsia="en-US"/>
        </w:rPr>
        <w:t>экспонента будет равна 2;</w:t>
      </w:r>
    </w:p>
    <w:p w14:paraId="4D047224" w14:textId="0069B002" w:rsidR="00347000" w:rsidRDefault="00347000" w:rsidP="00347000">
      <w:pPr>
        <w:ind w:firstLine="709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При точности равной </w:t>
      </w:r>
      <w:r>
        <w:rPr>
          <w:rFonts w:eastAsiaTheme="minorHAnsi"/>
          <w:color w:val="000000"/>
          <w:lang w:eastAsia="en-US"/>
        </w:rPr>
        <w:t>2</w:t>
      </w:r>
      <w:r w:rsidRPr="002B4DAB"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color w:val="000000"/>
          <w:lang w:eastAsia="en-US"/>
        </w:rPr>
        <w:t>экспонента будет равна 2</w:t>
      </w:r>
      <w:r w:rsidRPr="00347000">
        <w:rPr>
          <w:rFonts w:eastAsiaTheme="minorHAnsi"/>
          <w:color w:val="000000"/>
          <w:lang w:eastAsia="en-US"/>
        </w:rPr>
        <w:t>.7</w:t>
      </w:r>
      <w:r>
        <w:rPr>
          <w:rFonts w:eastAsiaTheme="minorHAnsi"/>
          <w:color w:val="000000"/>
          <w:lang w:eastAsia="en-US"/>
        </w:rPr>
        <w:t>;</w:t>
      </w:r>
    </w:p>
    <w:p w14:paraId="3E9BC012" w14:textId="25F8ABF6" w:rsidR="00347000" w:rsidRDefault="00347000" w:rsidP="00347000">
      <w:pPr>
        <w:ind w:firstLine="709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При точности равной </w:t>
      </w:r>
      <w:r>
        <w:rPr>
          <w:rFonts w:eastAsiaTheme="minorHAnsi"/>
          <w:color w:val="000000"/>
          <w:lang w:eastAsia="en-US"/>
        </w:rPr>
        <w:t>3</w:t>
      </w:r>
      <w:r w:rsidRPr="002B4DAB"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color w:val="000000"/>
          <w:lang w:eastAsia="en-US"/>
        </w:rPr>
        <w:t>экспонента будет равна 2</w:t>
      </w:r>
      <w:r w:rsidRPr="00347000">
        <w:rPr>
          <w:rFonts w:eastAsiaTheme="minorHAnsi"/>
          <w:color w:val="000000"/>
          <w:lang w:eastAsia="en-US"/>
        </w:rPr>
        <w:t>.71</w:t>
      </w:r>
      <w:r>
        <w:rPr>
          <w:rFonts w:eastAsiaTheme="minorHAnsi"/>
          <w:color w:val="000000"/>
          <w:lang w:eastAsia="en-US"/>
        </w:rPr>
        <w:t>;</w:t>
      </w:r>
    </w:p>
    <w:p w14:paraId="78244914" w14:textId="1538535B" w:rsidR="00347000" w:rsidRDefault="00347000" w:rsidP="00347000">
      <w:pPr>
        <w:ind w:firstLine="709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При точности равной </w:t>
      </w:r>
      <w:r>
        <w:rPr>
          <w:rFonts w:eastAsiaTheme="minorHAnsi"/>
          <w:color w:val="000000"/>
          <w:lang w:eastAsia="en-US"/>
        </w:rPr>
        <w:t>4</w:t>
      </w:r>
      <w:r w:rsidRPr="002B4DAB"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color w:val="000000"/>
          <w:lang w:eastAsia="en-US"/>
        </w:rPr>
        <w:t>экспонента будет равна 2</w:t>
      </w:r>
      <w:r w:rsidRPr="00347000">
        <w:rPr>
          <w:rFonts w:eastAsiaTheme="minorHAnsi"/>
          <w:color w:val="000000"/>
          <w:lang w:eastAsia="en-US"/>
        </w:rPr>
        <w:t>.71</w:t>
      </w:r>
      <w:r w:rsidRPr="00347000">
        <w:rPr>
          <w:rFonts w:eastAsiaTheme="minorHAnsi"/>
          <w:color w:val="000000"/>
          <w:lang w:eastAsia="en-US"/>
        </w:rPr>
        <w:t>8</w:t>
      </w:r>
      <w:r>
        <w:rPr>
          <w:rFonts w:eastAsiaTheme="minorHAnsi"/>
          <w:color w:val="000000"/>
          <w:lang w:eastAsia="en-US"/>
        </w:rPr>
        <w:t>;</w:t>
      </w:r>
    </w:p>
    <w:p w14:paraId="23147C9A" w14:textId="50E6744F" w:rsidR="00347000" w:rsidRDefault="00347000" w:rsidP="00347000">
      <w:pPr>
        <w:ind w:firstLine="709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При точности равной </w:t>
      </w:r>
      <w:r>
        <w:rPr>
          <w:rFonts w:eastAsiaTheme="minorHAnsi"/>
          <w:color w:val="000000"/>
          <w:lang w:eastAsia="en-US"/>
        </w:rPr>
        <w:t>5</w:t>
      </w:r>
      <w:r w:rsidRPr="002B4DAB"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color w:val="000000"/>
          <w:lang w:eastAsia="en-US"/>
        </w:rPr>
        <w:t>экспонента будет равна 2</w:t>
      </w:r>
      <w:r w:rsidRPr="00347000">
        <w:rPr>
          <w:rFonts w:eastAsiaTheme="minorHAnsi"/>
          <w:color w:val="000000"/>
          <w:lang w:eastAsia="en-US"/>
        </w:rPr>
        <w:t>.71</w:t>
      </w:r>
      <w:r w:rsidRPr="00347000">
        <w:rPr>
          <w:rFonts w:eastAsiaTheme="minorHAnsi"/>
          <w:color w:val="000000"/>
          <w:lang w:eastAsia="en-US"/>
        </w:rPr>
        <w:t>82</w:t>
      </w:r>
      <w:r>
        <w:rPr>
          <w:rFonts w:eastAsiaTheme="minorHAnsi"/>
          <w:color w:val="000000"/>
          <w:lang w:eastAsia="en-US"/>
        </w:rPr>
        <w:t>;</w:t>
      </w:r>
    </w:p>
    <w:p w14:paraId="5C702C0A" w14:textId="3E560B2A" w:rsidR="00347000" w:rsidRDefault="00347000" w:rsidP="004731A4">
      <w:pPr>
        <w:ind w:firstLine="709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При точности равной </w:t>
      </w:r>
      <w:r>
        <w:rPr>
          <w:rFonts w:eastAsiaTheme="minorHAnsi"/>
          <w:color w:val="000000"/>
          <w:lang w:eastAsia="en-US"/>
        </w:rPr>
        <w:t>6</w:t>
      </w:r>
      <w:r w:rsidRPr="002B4DAB"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color w:val="000000"/>
          <w:lang w:eastAsia="en-US"/>
        </w:rPr>
        <w:t>экспонента будет равна 2</w:t>
      </w:r>
      <w:r w:rsidRPr="00347000">
        <w:rPr>
          <w:rFonts w:eastAsiaTheme="minorHAnsi"/>
          <w:color w:val="000000"/>
          <w:lang w:eastAsia="en-US"/>
        </w:rPr>
        <w:t>.7182</w:t>
      </w:r>
      <w:r w:rsidRPr="00347000">
        <w:rPr>
          <w:rFonts w:eastAsiaTheme="minorHAnsi"/>
          <w:color w:val="000000"/>
          <w:lang w:eastAsia="en-US"/>
        </w:rPr>
        <w:t>8</w:t>
      </w:r>
      <w:r w:rsidR="004731A4" w:rsidRPr="004731A4">
        <w:rPr>
          <w:rFonts w:eastAsiaTheme="minorHAnsi"/>
          <w:color w:val="000000"/>
          <w:lang w:eastAsia="en-US"/>
        </w:rPr>
        <w:t>.</w:t>
      </w:r>
    </w:p>
    <w:p w14:paraId="05F72AEB" w14:textId="65B21B43" w:rsidR="004731A4" w:rsidRDefault="004731A4" w:rsidP="004731A4">
      <w:pPr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Все подсчитанные значения экспоненты были получены верно</w:t>
      </w:r>
      <w:r w:rsidRPr="004731A4">
        <w:rPr>
          <w:rFonts w:eastAsiaTheme="minorHAnsi"/>
          <w:color w:val="000000"/>
          <w:lang w:eastAsia="en-US"/>
        </w:rPr>
        <w:t>.</w:t>
      </w:r>
    </w:p>
    <w:p w14:paraId="7CCCCFA6" w14:textId="7E6DB38E" w:rsidR="004731A4" w:rsidRDefault="004731A4" w:rsidP="004731A4">
      <w:pPr>
        <w:spacing w:before="120"/>
        <w:ind w:firstLine="709"/>
        <w:jc w:val="both"/>
        <w:rPr>
          <w:rFonts w:eastAsiaTheme="minorHAnsi"/>
          <w:color w:val="000000"/>
          <w:lang w:eastAsia="en-US"/>
        </w:rPr>
      </w:pPr>
      <w:r w:rsidRPr="004731A4">
        <w:rPr>
          <w:rFonts w:eastAsiaTheme="minorHAnsi"/>
          <w:color w:val="000000"/>
          <w:lang w:eastAsia="en-US"/>
        </w:rPr>
        <w:t xml:space="preserve">3. </w:t>
      </w:r>
      <w:r>
        <w:rPr>
          <w:rFonts w:eastAsiaTheme="minorHAnsi"/>
          <w:color w:val="000000"/>
          <w:lang w:eastAsia="en-US"/>
        </w:rPr>
        <w:t>Для того</w:t>
      </w:r>
      <w:r w:rsidRPr="004731A4">
        <w:rPr>
          <w:rFonts w:eastAsiaTheme="minorHAnsi"/>
          <w:color w:val="000000"/>
          <w:lang w:eastAsia="en-US"/>
        </w:rPr>
        <w:t>,</w:t>
      </w:r>
      <w:r>
        <w:rPr>
          <w:rFonts w:eastAsiaTheme="minorHAnsi"/>
          <w:color w:val="000000"/>
          <w:lang w:eastAsia="en-US"/>
        </w:rPr>
        <w:t xml:space="preserve"> чтобы реализовать тестирующую функцию</w:t>
      </w:r>
      <w:r w:rsidRPr="004731A4"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color w:val="000000"/>
          <w:lang w:eastAsia="en-US"/>
        </w:rPr>
        <w:t xml:space="preserve">воспользуемся оператором </w:t>
      </w:r>
      <w:r w:rsidRPr="004731A4">
        <w:rPr>
          <w:rFonts w:eastAsiaTheme="minorHAnsi"/>
          <w:color w:val="000000"/>
          <w:lang w:eastAsia="en-US"/>
        </w:rPr>
        <w:t>|| (</w:t>
      </w:r>
      <w:r>
        <w:rPr>
          <w:rFonts w:eastAsiaTheme="minorHAnsi"/>
          <w:color w:val="000000"/>
          <w:lang w:eastAsia="en-US"/>
        </w:rPr>
        <w:t>ИЛИ</w:t>
      </w:r>
      <w:r w:rsidRPr="004731A4">
        <w:rPr>
          <w:rFonts w:eastAsiaTheme="minorHAnsi"/>
          <w:color w:val="000000"/>
          <w:lang w:eastAsia="en-US"/>
        </w:rPr>
        <w:t xml:space="preserve">), </w:t>
      </w:r>
      <w:r>
        <w:rPr>
          <w:rFonts w:eastAsiaTheme="minorHAnsi"/>
          <w:color w:val="000000"/>
          <w:lang w:eastAsia="en-US"/>
        </w:rPr>
        <w:t xml:space="preserve">который </w:t>
      </w:r>
      <w:r w:rsidRPr="004731A4">
        <w:rPr>
          <w:rFonts w:eastAsiaTheme="minorHAnsi"/>
          <w:color w:val="000000"/>
          <w:lang w:eastAsia="en-US"/>
        </w:rPr>
        <w:t>находит истинное значение</w:t>
      </w:r>
      <w:r>
        <w:rPr>
          <w:rFonts w:eastAsiaTheme="minorHAnsi"/>
          <w:color w:val="000000"/>
          <w:lang w:eastAsia="en-US"/>
        </w:rPr>
        <w:t xml:space="preserve"> 1</w:t>
      </w:r>
      <w:r w:rsidRPr="004731A4">
        <w:rPr>
          <w:rFonts w:eastAsiaTheme="minorHAnsi"/>
          <w:color w:val="000000"/>
          <w:lang w:eastAsia="en-US"/>
        </w:rPr>
        <w:t xml:space="preserve">. </w:t>
      </w:r>
    </w:p>
    <w:p w14:paraId="518E5C93" w14:textId="7AFA4376" w:rsidR="004731A4" w:rsidRPr="003B13C0" w:rsidRDefault="004731A4" w:rsidP="004731A4">
      <w:pPr>
        <w:spacing w:before="1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Условие: если функция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test_</w:t>
      </w:r>
      <w:r w:rsidR="003B13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function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3B13C0" w:rsidRPr="003B13C0">
        <w:rPr>
          <w:rFonts w:eastAsiaTheme="minorHAnsi"/>
          <w:color w:val="000000" w:themeColor="text1"/>
          <w:lang w:eastAsia="en-US"/>
        </w:rPr>
        <w:t>вернёт значение 0, то функция</w:t>
      </w:r>
      <w:r w:rsidR="003B13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3B13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exponent ()</w:t>
      </w:r>
      <w:r w:rsidR="003B13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3B13C0" w:rsidRPr="003B13C0">
        <w:rPr>
          <w:rFonts w:eastAsiaTheme="minorHAnsi"/>
          <w:color w:val="000000"/>
          <w:lang w:eastAsia="en-US"/>
        </w:rPr>
        <w:t>работает исправно, если вернёт 1, то нет.</w:t>
      </w:r>
    </w:p>
    <w:p w14:paraId="30FCE964" w14:textId="3D42F24A" w:rsidR="009255E9" w:rsidRDefault="003B13C0" w:rsidP="003B13C0">
      <w:pPr>
        <w:spacing w:after="160" w:line="259" w:lineRule="auto"/>
        <w:jc w:val="center"/>
        <w:rPr>
          <w:rFonts w:eastAsiaTheme="minorHAnsi"/>
          <w:b/>
          <w:bCs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br w:type="page"/>
      </w:r>
      <w:r w:rsidRPr="003B13C0">
        <w:rPr>
          <w:rFonts w:eastAsiaTheme="minorHAnsi"/>
          <w:color w:val="000000"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0EC00DD7" wp14:editId="1139A4F9">
            <wp:simplePos x="0" y="0"/>
            <wp:positionH relativeFrom="column">
              <wp:posOffset>-62230</wp:posOffset>
            </wp:positionH>
            <wp:positionV relativeFrom="page">
              <wp:posOffset>784860</wp:posOffset>
            </wp:positionV>
            <wp:extent cx="6121400" cy="154813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13C0">
        <w:rPr>
          <w:b/>
          <w:bCs/>
        </w:rPr>
        <w:t xml:space="preserve">Функция </w:t>
      </w:r>
      <w:r w:rsidRPr="003B13C0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test_</w:t>
      </w:r>
      <w:r w:rsidRPr="003B13C0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function (</w:t>
      </w:r>
      <w:r w:rsidRPr="003B13C0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)</w:t>
      </w:r>
      <w:r w:rsidRPr="003B13C0">
        <w:rPr>
          <w:rFonts w:eastAsiaTheme="minorHAnsi"/>
          <w:b/>
          <w:bCs/>
          <w:color w:val="000000"/>
          <w:lang w:eastAsia="en-US"/>
        </w:rPr>
        <w:t>:</w:t>
      </w:r>
    </w:p>
    <w:p w14:paraId="35D86484" w14:textId="621BF077" w:rsidR="003B13C0" w:rsidRDefault="003B13C0" w:rsidP="003B13C0">
      <w:pPr>
        <w:spacing w:after="160" w:line="259" w:lineRule="auto"/>
        <w:rPr>
          <w:rFonts w:eastAsiaTheme="minorHAnsi"/>
          <w:b/>
          <w:bCs/>
          <w:color w:val="000000"/>
          <w:lang w:eastAsia="en-US"/>
        </w:rPr>
      </w:pPr>
    </w:p>
    <w:p w14:paraId="04C04B03" w14:textId="059D0A4F" w:rsidR="00C512D2" w:rsidRDefault="00C512D2" w:rsidP="00C512D2">
      <w:pPr>
        <w:spacing w:after="160" w:line="259" w:lineRule="auto"/>
        <w:rPr>
          <w:rFonts w:eastAsiaTheme="minorHAnsi"/>
          <w:color w:val="000000"/>
          <w:lang w:eastAsia="en-US"/>
        </w:rPr>
      </w:pPr>
      <w:r w:rsidRPr="00C512D2">
        <w:drawing>
          <wp:anchor distT="0" distB="0" distL="114300" distR="114300" simplePos="0" relativeHeight="251659264" behindDoc="0" locked="0" layoutInCell="1" allowOverlap="1" wp14:anchorId="74837826" wp14:editId="1BA4A09F">
            <wp:simplePos x="0" y="0"/>
            <wp:positionH relativeFrom="column">
              <wp:posOffset>6350</wp:posOffset>
            </wp:positionH>
            <wp:positionV relativeFrom="page">
              <wp:posOffset>2918460</wp:posOffset>
            </wp:positionV>
            <wp:extent cx="5951220" cy="176022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3C0">
        <w:rPr>
          <w:rFonts w:eastAsiaTheme="minorHAnsi"/>
          <w:color w:val="000000"/>
          <w:lang w:eastAsia="en-US"/>
        </w:rPr>
        <w:t xml:space="preserve">Для проверки впишем </w:t>
      </w:r>
      <w:r w:rsidR="003B13C0" w:rsidRPr="00C512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test_function ()</w:t>
      </w:r>
      <w:r w:rsidR="003B13C0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 xml:space="preserve"> </w:t>
      </w:r>
      <w:r w:rsidR="003B13C0" w:rsidRPr="003B13C0">
        <w:rPr>
          <w:rFonts w:eastAsiaTheme="minorHAnsi"/>
          <w:color w:val="000000"/>
          <w:lang w:eastAsia="en-US"/>
        </w:rPr>
        <w:t>в функцию</w:t>
      </w:r>
      <w:r w:rsidR="003B13C0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 xml:space="preserve"> </w:t>
      </w:r>
      <w:r w:rsidR="003B13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3B13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512D2">
        <w:rPr>
          <w:rFonts w:eastAsiaTheme="minorHAnsi"/>
          <w:color w:val="000000"/>
          <w:lang w:eastAsia="en-US"/>
        </w:rPr>
        <w:t>и запустим программу</w:t>
      </w:r>
      <w:r w:rsidR="003B13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60A7BCF8" w14:textId="3F9E01B1" w:rsidR="009255E9" w:rsidRDefault="00C512D2" w:rsidP="005F29F0">
      <w:pPr>
        <w:spacing w:after="160" w:line="259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Функция вернула значение 0</w:t>
      </w:r>
      <w:r w:rsidRPr="00C512D2"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color w:val="000000"/>
          <w:lang w:eastAsia="en-US"/>
        </w:rPr>
        <w:t>а это значит</w:t>
      </w:r>
      <w:r w:rsidRPr="00C512D2">
        <w:rPr>
          <w:rFonts w:eastAsiaTheme="minorHAnsi"/>
          <w:color w:val="000000"/>
          <w:lang w:eastAsia="en-US"/>
        </w:rPr>
        <w:t>,</w:t>
      </w:r>
      <w:r>
        <w:rPr>
          <w:rFonts w:eastAsiaTheme="minorHAnsi"/>
          <w:color w:val="000000"/>
          <w:lang w:eastAsia="en-US"/>
        </w:rPr>
        <w:t xml:space="preserve"> что программа </w:t>
      </w:r>
      <w:r w:rsidR="00A95106">
        <w:rPr>
          <w:rFonts w:eastAsiaTheme="minorHAnsi"/>
          <w:color w:val="000000"/>
          <w:lang w:eastAsia="en-US"/>
        </w:rPr>
        <w:t>выполнена успешно</w:t>
      </w:r>
      <w:r w:rsidR="00A95106" w:rsidRPr="00A95106">
        <w:rPr>
          <w:rFonts w:eastAsiaTheme="minorHAnsi"/>
          <w:color w:val="000000"/>
          <w:lang w:eastAsia="en-US"/>
        </w:rPr>
        <w:t>.</w:t>
      </w:r>
    </w:p>
    <w:p w14:paraId="5E7095DC" w14:textId="2BCAC319" w:rsidR="009255E9" w:rsidRDefault="00702110" w:rsidP="00702110">
      <w:pPr>
        <w:spacing w:after="160" w:line="259" w:lineRule="auto"/>
        <w:ind w:firstLine="709"/>
        <w:rPr>
          <w:rFonts w:eastAsiaTheme="minorHAnsi"/>
          <w:color w:val="000000"/>
          <w:lang w:eastAsia="en-US"/>
        </w:rPr>
      </w:pPr>
      <w:r w:rsidRPr="00702110">
        <w:rPr>
          <w:rFonts w:eastAsiaTheme="minorHAnsi"/>
          <w:color w:val="000000"/>
          <w:lang w:eastAsia="en-US"/>
        </w:rPr>
        <w:drawing>
          <wp:anchor distT="0" distB="0" distL="114300" distR="114300" simplePos="0" relativeHeight="251660288" behindDoc="0" locked="0" layoutInCell="1" allowOverlap="1" wp14:anchorId="52D17468" wp14:editId="0E1EF74C">
            <wp:simplePos x="0" y="0"/>
            <wp:positionH relativeFrom="column">
              <wp:posOffset>-62230</wp:posOffset>
            </wp:positionH>
            <wp:positionV relativeFrom="paragraph">
              <wp:posOffset>288290</wp:posOffset>
            </wp:positionV>
            <wp:extent cx="6121400" cy="695325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29F0">
        <w:rPr>
          <w:rFonts w:eastAsiaTheme="minorHAnsi"/>
          <w:color w:val="000000"/>
          <w:lang w:val="en-US" w:eastAsia="en-US"/>
        </w:rPr>
        <w:t>4.</w:t>
      </w:r>
      <w:r>
        <w:rPr>
          <w:rFonts w:eastAsiaTheme="minorHAnsi"/>
          <w:color w:val="000000"/>
          <w:lang w:eastAsia="en-US"/>
        </w:rPr>
        <w:t xml:space="preserve"> Скомпилируем программу:</w:t>
      </w:r>
    </w:p>
    <w:p w14:paraId="1CAB4ECE" w14:textId="70D9EB23" w:rsidR="00702110" w:rsidRPr="00702110" w:rsidRDefault="00702110" w:rsidP="00702110">
      <w:pPr>
        <w:spacing w:after="160" w:line="259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Ошибок не найдено</w:t>
      </w:r>
      <w:r>
        <w:rPr>
          <w:rFonts w:eastAsiaTheme="minorHAnsi"/>
          <w:color w:val="000000"/>
          <w:lang w:val="en-US" w:eastAsia="en-US"/>
        </w:rPr>
        <w:t>.</w:t>
      </w:r>
      <w:r>
        <w:rPr>
          <w:rFonts w:eastAsiaTheme="minorHAnsi"/>
          <w:color w:val="000000"/>
          <w:lang w:eastAsia="en-US"/>
        </w:rPr>
        <w:t xml:space="preserve"> </w:t>
      </w:r>
    </w:p>
    <w:p w14:paraId="754478A7" w14:textId="695877AC" w:rsidR="00702110" w:rsidRDefault="00702110" w:rsidP="00702110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01F3E811" w14:textId="319E8832" w:rsidR="00702110" w:rsidRPr="00702110" w:rsidRDefault="00702110" w:rsidP="00702110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96902146"/>
      <w:r w:rsidRPr="00702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Итог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лабораторной работы</w:t>
      </w:r>
      <w:bookmarkEnd w:id="11"/>
    </w:p>
    <w:p w14:paraId="1A74D3A6" w14:textId="4C248D8D" w:rsidR="00A752DF" w:rsidRDefault="00702110" w:rsidP="00A752DF">
      <w:pPr>
        <w:ind w:firstLine="709"/>
        <w:jc w:val="both"/>
      </w:pPr>
      <w:r>
        <w:t xml:space="preserve">В ходе лабораторной работы были усвоены </w:t>
      </w:r>
      <w:r>
        <w:t>способ</w:t>
      </w:r>
      <w:r>
        <w:t>ы</w:t>
      </w:r>
      <w:r>
        <w:t xml:space="preserve"> запуска и обработки кодов возврата</w:t>
      </w:r>
      <w:r>
        <w:t xml:space="preserve"> консольных приложений и изуч</w:t>
      </w:r>
      <w:r w:rsidR="00A752DF">
        <w:t>ены</w:t>
      </w:r>
      <w:r>
        <w:t xml:space="preserve"> их методы</w:t>
      </w:r>
      <w:r w:rsidRPr="00702110">
        <w:t xml:space="preserve">. </w:t>
      </w:r>
      <w:r>
        <w:t xml:space="preserve">В результате была получена программа </w:t>
      </w:r>
      <w:r>
        <w:t>подсчета числа е с заданной точностью</w:t>
      </w:r>
      <w:r>
        <w:t xml:space="preserve"> путём ряда Тейлора</w:t>
      </w:r>
      <w:r w:rsidR="00A752DF">
        <w:t>:</w:t>
      </w:r>
    </w:p>
    <w:p w14:paraId="20C8DB02" w14:textId="77777777" w:rsidR="00A752DF" w:rsidRPr="00A752DF" w:rsidRDefault="00A752DF" w:rsidP="00A752DF">
      <w:pPr>
        <w:ind w:firstLine="709"/>
        <w:jc w:val="both"/>
      </w:pPr>
    </w:p>
    <w:p w14:paraId="7428D7DE" w14:textId="072A06B9" w:rsidR="00A752DF" w:rsidRPr="00A752DF" w:rsidRDefault="00A752DF" w:rsidP="00A752DF">
      <w:pPr>
        <w:jc w:val="both"/>
      </w:pPr>
      <w:r w:rsidRPr="00A752DF">
        <w:drawing>
          <wp:inline distT="0" distB="0" distL="0" distR="0" wp14:anchorId="72509AD4" wp14:editId="0500AF50">
            <wp:extent cx="6121400" cy="51352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2DF" w:rsidRPr="00A752DF" w:rsidSect="0008092E">
      <w:footerReference w:type="default" r:id="rId14"/>
      <w:pgSz w:w="11909" w:h="16834"/>
      <w:pgMar w:top="851" w:right="851" w:bottom="851" w:left="1418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3CEC" w14:textId="77777777" w:rsidR="00377799" w:rsidRDefault="00377799" w:rsidP="00201CCA">
      <w:r>
        <w:separator/>
      </w:r>
    </w:p>
  </w:endnote>
  <w:endnote w:type="continuationSeparator" w:id="0">
    <w:p w14:paraId="25B36674" w14:textId="77777777" w:rsidR="00377799" w:rsidRDefault="00377799" w:rsidP="0020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9933455"/>
      <w:docPartObj>
        <w:docPartGallery w:val="Page Numbers (Bottom of Page)"/>
        <w:docPartUnique/>
      </w:docPartObj>
    </w:sdtPr>
    <w:sdtEndPr/>
    <w:sdtContent>
      <w:p w14:paraId="161C2AC0" w14:textId="77777777" w:rsidR="0008092E" w:rsidRDefault="0008092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0BB60" w14:textId="77777777" w:rsidR="007F55B4" w:rsidRDefault="007F55B4" w:rsidP="007F55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EC78" w14:textId="77777777" w:rsidR="00377799" w:rsidRDefault="00377799" w:rsidP="00201CCA">
      <w:r>
        <w:separator/>
      </w:r>
    </w:p>
  </w:footnote>
  <w:footnote w:type="continuationSeparator" w:id="0">
    <w:p w14:paraId="0E226872" w14:textId="77777777" w:rsidR="00377799" w:rsidRDefault="00377799" w:rsidP="0020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1EA3"/>
    <w:multiLevelType w:val="hybridMultilevel"/>
    <w:tmpl w:val="336C10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99"/>
    <w:rsid w:val="000530CE"/>
    <w:rsid w:val="0008092E"/>
    <w:rsid w:val="000D7663"/>
    <w:rsid w:val="00182759"/>
    <w:rsid w:val="00201CCA"/>
    <w:rsid w:val="002A3439"/>
    <w:rsid w:val="002B4DAB"/>
    <w:rsid w:val="002C7344"/>
    <w:rsid w:val="00347000"/>
    <w:rsid w:val="00377799"/>
    <w:rsid w:val="0039711B"/>
    <w:rsid w:val="003B13C0"/>
    <w:rsid w:val="00405262"/>
    <w:rsid w:val="004731A4"/>
    <w:rsid w:val="004939E5"/>
    <w:rsid w:val="005F29F0"/>
    <w:rsid w:val="00656AB0"/>
    <w:rsid w:val="0066118B"/>
    <w:rsid w:val="00702110"/>
    <w:rsid w:val="00734DB7"/>
    <w:rsid w:val="007460DE"/>
    <w:rsid w:val="0077767C"/>
    <w:rsid w:val="007F55B4"/>
    <w:rsid w:val="00875FED"/>
    <w:rsid w:val="009255E9"/>
    <w:rsid w:val="00A600D8"/>
    <w:rsid w:val="00A752DF"/>
    <w:rsid w:val="00A95106"/>
    <w:rsid w:val="00AC606E"/>
    <w:rsid w:val="00B06967"/>
    <w:rsid w:val="00B8316A"/>
    <w:rsid w:val="00C321B5"/>
    <w:rsid w:val="00C512D2"/>
    <w:rsid w:val="00CD1889"/>
    <w:rsid w:val="00CD39BE"/>
    <w:rsid w:val="00D16850"/>
    <w:rsid w:val="00D25449"/>
    <w:rsid w:val="00DA23E8"/>
    <w:rsid w:val="00E36F62"/>
    <w:rsid w:val="00E504A5"/>
    <w:rsid w:val="00EF0FD1"/>
    <w:rsid w:val="00F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32DC9"/>
  <w15:chartTrackingRefBased/>
  <w15:docId w15:val="{5CFDA157-5D92-4A25-B925-3AE706CF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343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0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A343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9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9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343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A343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A343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A34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0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092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8092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092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9">
    <w:name w:val="Hyperlink"/>
    <w:basedOn w:val="a0"/>
    <w:uiPriority w:val="99"/>
    <w:unhideWhenUsed/>
    <w:rsid w:val="0008092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696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6967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6967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696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0696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0696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0696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06967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EF0FD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FE0DA8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C512D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8;&#1074;&#1072;&#1085;\OneDrive\&#1056;&#1072;&#1073;&#1086;&#1095;&#1080;&#1081;%20&#1089;&#1090;&#1086;&#1083;\&#1048;&#1085;&#1092;&#1086;&#1088;&#1084;&#1072;&#1090;&#1080;&#1082;&#1072;\&#1064;&#1072;&#1073;&#1083;&#1086;&#1085;%20&#1086;&#1090;&#1095;&#1105;&#1090;&#107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prstClr val="whit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2A55-FA58-42C4-B6B9-C340CD09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</Template>
  <TotalTime>191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 Казаков</cp:lastModifiedBy>
  <cp:revision>3</cp:revision>
  <dcterms:created xsi:type="dcterms:W3CDTF">2022-02-23T16:21:00Z</dcterms:created>
  <dcterms:modified xsi:type="dcterms:W3CDTF">2022-02-27T21:58:00Z</dcterms:modified>
</cp:coreProperties>
</file>